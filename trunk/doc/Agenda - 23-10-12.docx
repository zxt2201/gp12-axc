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0F1" w:rsidRDefault="00BA30F1" w:rsidP="00BA30F1">
      <w:pPr>
        <w:pStyle w:val="Title"/>
      </w:pPr>
      <w:r>
        <w:t>Agenda – 23/10/2012</w:t>
      </w:r>
    </w:p>
    <w:p w:rsidR="00BA30F1" w:rsidRDefault="00BA30F1" w:rsidP="00BA30F1"/>
    <w:p w:rsidR="00BA30F1" w:rsidRPr="00BA30F1" w:rsidRDefault="00BA30F1" w:rsidP="00BA30F1">
      <w:pPr>
        <w:pStyle w:val="ListParagraph"/>
        <w:numPr>
          <w:ilvl w:val="0"/>
          <w:numId w:val="2"/>
        </w:numPr>
        <w:rPr>
          <w:sz w:val="36"/>
        </w:rPr>
      </w:pPr>
      <w:r w:rsidRPr="00BA30F1">
        <w:rPr>
          <w:sz w:val="36"/>
        </w:rPr>
        <w:t>Show finished wireframes to supervisor, get feedback/discuss changes to be made</w:t>
      </w:r>
    </w:p>
    <w:p w:rsidR="00BA30F1" w:rsidRPr="00BA30F1" w:rsidRDefault="00BA30F1" w:rsidP="00BA30F1">
      <w:pPr>
        <w:pStyle w:val="ListParagraph"/>
        <w:numPr>
          <w:ilvl w:val="0"/>
          <w:numId w:val="2"/>
        </w:numPr>
        <w:rPr>
          <w:sz w:val="36"/>
        </w:rPr>
      </w:pPr>
      <w:r w:rsidRPr="00BA30F1">
        <w:rPr>
          <w:sz w:val="36"/>
        </w:rPr>
        <w:t>Show ER diagram as it stands at the moment, get feedbacks/discuss changes to be made</w:t>
      </w:r>
      <w:bookmarkStart w:id="0" w:name="_GoBack"/>
      <w:bookmarkEnd w:id="0"/>
    </w:p>
    <w:p w:rsidR="00BA30F1" w:rsidRPr="00BA30F1" w:rsidRDefault="00BA30F1" w:rsidP="00BA30F1">
      <w:pPr>
        <w:pStyle w:val="ListParagraph"/>
        <w:numPr>
          <w:ilvl w:val="0"/>
          <w:numId w:val="2"/>
        </w:numPr>
        <w:rPr>
          <w:sz w:val="36"/>
        </w:rPr>
      </w:pPr>
      <w:r w:rsidRPr="00BA30F1">
        <w:rPr>
          <w:sz w:val="36"/>
        </w:rPr>
        <w:t>Show java algorithm for marking</w:t>
      </w:r>
    </w:p>
    <w:p w:rsidR="00BA30F1" w:rsidRPr="00BA30F1" w:rsidRDefault="00BA30F1" w:rsidP="00BA30F1">
      <w:pPr>
        <w:pStyle w:val="ListParagraph"/>
        <w:numPr>
          <w:ilvl w:val="0"/>
          <w:numId w:val="2"/>
        </w:numPr>
        <w:rPr>
          <w:sz w:val="36"/>
        </w:rPr>
      </w:pPr>
      <w:r w:rsidRPr="00BA30F1">
        <w:rPr>
          <w:sz w:val="36"/>
        </w:rPr>
        <w:t>General Q/A</w:t>
      </w:r>
    </w:p>
    <w:p w:rsidR="00BA30F1" w:rsidRPr="00BA30F1" w:rsidRDefault="00BA30F1" w:rsidP="00BA30F1">
      <w:pPr>
        <w:pStyle w:val="ListParagraph"/>
        <w:numPr>
          <w:ilvl w:val="0"/>
          <w:numId w:val="2"/>
        </w:numPr>
        <w:rPr>
          <w:sz w:val="36"/>
        </w:rPr>
      </w:pPr>
      <w:r w:rsidRPr="00BA30F1">
        <w:rPr>
          <w:sz w:val="36"/>
        </w:rPr>
        <w:t>Potentially decide on roles</w:t>
      </w:r>
    </w:p>
    <w:p w:rsidR="00BA30F1" w:rsidRPr="00BA30F1" w:rsidRDefault="00BA30F1" w:rsidP="00BA30F1">
      <w:pPr>
        <w:pStyle w:val="ListParagraph"/>
        <w:numPr>
          <w:ilvl w:val="0"/>
          <w:numId w:val="2"/>
        </w:numPr>
        <w:rPr>
          <w:sz w:val="36"/>
        </w:rPr>
      </w:pPr>
      <w:r w:rsidRPr="00BA30F1">
        <w:rPr>
          <w:sz w:val="36"/>
        </w:rPr>
        <w:t>Decide on action points for next week</w:t>
      </w:r>
    </w:p>
    <w:sectPr w:rsidR="00BA30F1" w:rsidRPr="00BA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47C6"/>
    <w:multiLevelType w:val="hybridMultilevel"/>
    <w:tmpl w:val="91421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134CF"/>
    <w:multiLevelType w:val="hybridMultilevel"/>
    <w:tmpl w:val="4D02A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0F1"/>
    <w:rsid w:val="009D4A38"/>
    <w:rsid w:val="00BA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30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30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30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30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30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30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8B5AB51C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Raffi H Tamizian</dc:creator>
  <cp:lastModifiedBy>Raffi H Tamizian</cp:lastModifiedBy>
  <cp:revision>1</cp:revision>
  <cp:lastPrinted>2012-10-22T12:03:00Z</cp:lastPrinted>
  <dcterms:created xsi:type="dcterms:W3CDTF">2012-10-22T11:57:00Z</dcterms:created>
  <dcterms:modified xsi:type="dcterms:W3CDTF">2012-10-22T12:03:00Z</dcterms:modified>
</cp:coreProperties>
</file>