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F5" w:rsidRDefault="00871BF5" w:rsidP="00871BF5">
      <w:r>
        <w:t>## The group Facebook page - for meeting schedules and important announcements</w:t>
      </w:r>
    </w:p>
    <w:p w:rsidR="00871BF5" w:rsidRDefault="00871BF5" w:rsidP="00871BF5">
      <w:r>
        <w:t>## Phones - for individual communication.</w:t>
      </w:r>
    </w:p>
    <w:p w:rsidR="00871BF5" w:rsidRDefault="00871BF5" w:rsidP="00871BF5"/>
    <w:p w:rsidR="00871BF5" w:rsidRDefault="00871BF5" w:rsidP="00871BF5">
      <w:r>
        <w:t xml:space="preserve">The communication methods were effective. The group Facebook page was ideal because it allowed members to see important posts about information on </w:t>
      </w:r>
    </w:p>
    <w:p w:rsidR="00871BF5" w:rsidRDefault="00871BF5" w:rsidP="00871BF5">
      <w:proofErr w:type="gramStart"/>
      <w:r>
        <w:t>group</w:t>
      </w:r>
      <w:proofErr w:type="gramEnd"/>
      <w:r>
        <w:t xml:space="preserve"> meetings and the different tasks that were set for the group sprint. This allowed everyone to know what was going on within the group and </w:t>
      </w:r>
    </w:p>
    <w:p w:rsidR="00871BF5" w:rsidRDefault="00871BF5" w:rsidP="00871BF5">
      <w:proofErr w:type="gramStart"/>
      <w:r>
        <w:t>what</w:t>
      </w:r>
      <w:proofErr w:type="gramEnd"/>
      <w:r>
        <w:t xml:space="preserve"> tasks they had been set, it was also a good way to post about any concern or problems that individuals encountered while doing their tasks.</w:t>
      </w:r>
    </w:p>
    <w:p w:rsidR="00871BF5" w:rsidRDefault="00871BF5" w:rsidP="00871BF5"/>
    <w:p w:rsidR="00871BF5" w:rsidRDefault="00871BF5" w:rsidP="00871BF5">
      <w:r>
        <w:t xml:space="preserve">Phones were also used to maintain communication within the group this allowed members to contact other individual group members to let them know </w:t>
      </w:r>
    </w:p>
    <w:p w:rsidR="00871BF5" w:rsidRDefault="00871BF5" w:rsidP="00871BF5">
      <w:proofErr w:type="gramStart"/>
      <w:r>
        <w:t>if</w:t>
      </w:r>
      <w:proofErr w:type="gramEnd"/>
      <w:r>
        <w:t xml:space="preserve"> they were unable to attend any of the group meetings. This was effective because it meant that at least one member of the group knew that that </w:t>
      </w:r>
      <w:bookmarkStart w:id="0" w:name="_GoBack"/>
      <w:bookmarkEnd w:id="0"/>
    </w:p>
    <w:p w:rsidR="00175F6C" w:rsidRDefault="00871BF5" w:rsidP="00871BF5">
      <w:proofErr w:type="gramStart"/>
      <w:r>
        <w:t>individual</w:t>
      </w:r>
      <w:proofErr w:type="gramEnd"/>
      <w:r>
        <w:t xml:space="preserve"> member was unable to make the group meeting.</w:t>
      </w:r>
    </w:p>
    <w:sectPr w:rsidR="0017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F5"/>
    <w:rsid w:val="000218B3"/>
    <w:rsid w:val="00407E5E"/>
    <w:rsid w:val="004558FC"/>
    <w:rsid w:val="00871BF5"/>
    <w:rsid w:val="008B6E10"/>
    <w:rsid w:val="00B8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9D786B9B</Template>
  <TotalTime>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 Yeomans</dc:creator>
  <cp:lastModifiedBy>Benjamin M Yeomans</cp:lastModifiedBy>
  <cp:revision>1</cp:revision>
  <dcterms:created xsi:type="dcterms:W3CDTF">2012-12-14T14:38:00Z</dcterms:created>
  <dcterms:modified xsi:type="dcterms:W3CDTF">2012-12-14T14:55:00Z</dcterms:modified>
</cp:coreProperties>
</file>